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4EA" w:rsidRDefault="008374EA" w:rsidP="008374EA">
      <w:pPr>
        <w:pStyle w:val="Rubrik1"/>
      </w:pPr>
      <w:r>
        <w:t>Kontroll 1</w:t>
      </w:r>
    </w:p>
    <w:p w:rsidR="00340730" w:rsidRPr="00340730" w:rsidRDefault="003F4317" w:rsidP="00B942E2">
      <w:pPr>
        <w:pStyle w:val="Liststycke"/>
        <w:numPr>
          <w:ilvl w:val="0"/>
          <w:numId w:val="2"/>
        </w:numPr>
      </w:pPr>
      <w:r>
        <w:t xml:space="preserve">öppna en webbläsare i telefonen, </w:t>
      </w:r>
      <w:r w:rsidR="00340730" w:rsidRPr="00340730">
        <w:t>läsplattan</w:t>
      </w:r>
      <w:r>
        <w:t xml:space="preserve"> eller datorn</w:t>
      </w:r>
    </w:p>
    <w:p w:rsidR="003171AF" w:rsidRDefault="00340730" w:rsidP="00B942E2">
      <w:pPr>
        <w:pStyle w:val="Liststycke"/>
        <w:numPr>
          <w:ilvl w:val="0"/>
          <w:numId w:val="2"/>
        </w:numPr>
        <w:rPr>
          <w:rStyle w:val="null"/>
        </w:rPr>
      </w:pPr>
      <w:r w:rsidRPr="00340730">
        <w:t>surfa till adressen</w:t>
      </w:r>
      <w:r w:rsidR="003E0CAF">
        <w:t xml:space="preserve"> SKRIV_IN_ADRESS_HÄR </w:t>
      </w:r>
      <w:r w:rsidR="00E80361">
        <w:t>(Webbläsaren kan varna för att sidan inte är säker men det är ingen större fara även om inloggningen inte är krypterad.)</w:t>
      </w:r>
    </w:p>
    <w:p w:rsidR="00340730" w:rsidRPr="00340730" w:rsidRDefault="00340730" w:rsidP="00B942E2">
      <w:pPr>
        <w:pStyle w:val="Liststycke"/>
        <w:numPr>
          <w:ilvl w:val="0"/>
          <w:numId w:val="2"/>
        </w:numPr>
      </w:pPr>
      <w:r w:rsidRPr="00340730">
        <w:t xml:space="preserve">logga in </w:t>
      </w:r>
      <w:r>
        <w:br/>
      </w:r>
      <w:r w:rsidR="003E0CAF">
        <w:t>användarnamn: SKRIV_ANVÄNDARNAMN_HÄR</w:t>
      </w:r>
      <w:r w:rsidR="003E0CAF">
        <w:br/>
        <w:t xml:space="preserve">lösenord: </w:t>
      </w:r>
      <w:r w:rsidR="003E0CAF">
        <w:rPr>
          <w:rStyle w:val="generatedpassword"/>
        </w:rPr>
        <w:t>SKRIV_LOSENORD_HÄR</w:t>
      </w:r>
    </w:p>
    <w:p w:rsidR="00340730" w:rsidRPr="00340730" w:rsidRDefault="00340730" w:rsidP="00B942E2">
      <w:pPr>
        <w:pStyle w:val="Liststycke"/>
        <w:numPr>
          <w:ilvl w:val="0"/>
          <w:numId w:val="2"/>
        </w:numPr>
      </w:pPr>
      <w:r w:rsidRPr="00340730">
        <w:t>välj rapportera poäng överst i listan</w:t>
      </w:r>
    </w:p>
    <w:p w:rsidR="00340730" w:rsidRPr="00340730" w:rsidRDefault="00340730" w:rsidP="00B942E2">
      <w:pPr>
        <w:pStyle w:val="Liststycke"/>
        <w:numPr>
          <w:ilvl w:val="0"/>
          <w:numId w:val="2"/>
        </w:numPr>
      </w:pPr>
      <w:r w:rsidRPr="00340730">
        <w:t>välj kontroll</w:t>
      </w:r>
      <w:r w:rsidR="00BC16C7">
        <w:t xml:space="preserve"> och tryck på knappen fortsätt</w:t>
      </w:r>
      <w:r w:rsidR="00AA0898">
        <w:t>, du kan bara rapportera poäng på er kontroll</w:t>
      </w:r>
    </w:p>
    <w:p w:rsidR="00340730" w:rsidRPr="00340730" w:rsidRDefault="00340730" w:rsidP="00B942E2">
      <w:pPr>
        <w:pStyle w:val="Liststycke"/>
        <w:numPr>
          <w:ilvl w:val="0"/>
          <w:numId w:val="2"/>
        </w:numPr>
      </w:pPr>
      <w:r w:rsidRPr="00340730">
        <w:t>välj patrull</w:t>
      </w:r>
      <w:r w:rsidR="00BC16C7">
        <w:t xml:space="preserve"> (patrullerna står i bokstavsordning med </w:t>
      </w:r>
      <w:r w:rsidR="00F40FA2">
        <w:t xml:space="preserve">patrullnummer, </w:t>
      </w:r>
      <w:r w:rsidR="00BC16C7">
        <w:t>gren och kår)</w:t>
      </w:r>
      <w:r w:rsidR="00F40FA2">
        <w:t xml:space="preserve"> eller använd siffrorna och mata in patrullnummer. T</w:t>
      </w:r>
      <w:r w:rsidRPr="00340730">
        <w:t>illdela poäng</w:t>
      </w:r>
      <w:r w:rsidR="00BC16C7">
        <w:t>,</w:t>
      </w:r>
      <w:r w:rsidRPr="00340730">
        <w:t xml:space="preserve"> stilpoäng och spara</w:t>
      </w:r>
    </w:p>
    <w:p w:rsidR="00340730" w:rsidRDefault="00B942E2" w:rsidP="00B942E2">
      <w:pPr>
        <w:pStyle w:val="Liststycke"/>
        <w:numPr>
          <w:ilvl w:val="0"/>
          <w:numId w:val="2"/>
        </w:numPr>
      </w:pPr>
      <w:r>
        <w:t>din kontroll är fortfarande vald så återupprepa punkt 6 för nästa patrull</w:t>
      </w:r>
    </w:p>
    <w:p w:rsidR="003F4317" w:rsidRDefault="00B942E2" w:rsidP="00B942E2">
      <w:pPr>
        <w:pStyle w:val="Rubrik2"/>
      </w:pPr>
      <w:r>
        <w:t>Ändra poäng</w:t>
      </w:r>
    </w:p>
    <w:p w:rsidR="00B942E2" w:rsidRDefault="00B942E2" w:rsidP="00340730">
      <w:pPr>
        <w:pBdr>
          <w:bottom w:val="single" w:sz="6" w:space="1" w:color="auto"/>
        </w:pBdr>
      </w:pPr>
      <w:r>
        <w:t xml:space="preserve">Har det blivit fel när du rapporterat så ändrar du det lättast genom att gå tillbaka till huvudmenyn och välj ändra poäng. </w:t>
      </w:r>
    </w:p>
    <w:p w:rsidR="00B942E2" w:rsidRDefault="00B942E2" w:rsidP="00340730">
      <w:pPr>
        <w:pBdr>
          <w:bottom w:val="single" w:sz="6" w:space="1" w:color="auto"/>
        </w:pBdr>
      </w:pPr>
      <w:r>
        <w:t xml:space="preserve">Välj kontroll och listan med alla poäng på den kontrollen visas. Klicka på den patrull du vill ändra poäng, ändra poängen, eller välj ta bort, och spara. </w:t>
      </w:r>
    </w:p>
    <w:p w:rsidR="00B942E2" w:rsidRDefault="00B942E2" w:rsidP="00340730">
      <w:pPr>
        <w:pBdr>
          <w:bottom w:val="single" w:sz="6" w:space="1" w:color="auto"/>
        </w:pBdr>
      </w:pPr>
    </w:p>
    <w:p w:rsidR="00B942E2" w:rsidRDefault="00B942E2" w:rsidP="00B942E2">
      <w:pPr>
        <w:pStyle w:val="Rubrik1"/>
      </w:pPr>
      <w:r>
        <w:t>Kontroll 2</w:t>
      </w:r>
    </w:p>
    <w:p w:rsidR="00B942E2" w:rsidRPr="00340730" w:rsidRDefault="00B942E2" w:rsidP="00B942E2">
      <w:pPr>
        <w:pStyle w:val="Liststycke"/>
        <w:numPr>
          <w:ilvl w:val="0"/>
          <w:numId w:val="3"/>
        </w:numPr>
      </w:pPr>
      <w:r>
        <w:t xml:space="preserve">öppna en webbläsare i telefonen, </w:t>
      </w:r>
      <w:r w:rsidRPr="00340730">
        <w:t>läsplattan</w:t>
      </w:r>
      <w:r>
        <w:t xml:space="preserve"> eller datorn</w:t>
      </w:r>
    </w:p>
    <w:p w:rsidR="00B942E2" w:rsidRDefault="00B942E2" w:rsidP="00B942E2">
      <w:pPr>
        <w:pStyle w:val="Liststycke"/>
        <w:numPr>
          <w:ilvl w:val="0"/>
          <w:numId w:val="3"/>
        </w:numPr>
        <w:rPr>
          <w:rStyle w:val="null"/>
        </w:rPr>
      </w:pPr>
      <w:r w:rsidRPr="00340730">
        <w:t xml:space="preserve">surfa till adressen </w:t>
      </w:r>
      <w:r w:rsidR="003E0CAF">
        <w:t xml:space="preserve">SKRIV_IN_ADRESS_HÄR </w:t>
      </w:r>
      <w:bookmarkStart w:id="0" w:name="_GoBack"/>
      <w:bookmarkEnd w:id="0"/>
      <w:r w:rsidR="00E80361" w:rsidRPr="00E80361">
        <w:t>(Webbläsaren kan varna för att sidan inte är säker men det är ingen större fara även om inloggningen inte är krypterad.)</w:t>
      </w:r>
    </w:p>
    <w:p w:rsidR="00B942E2" w:rsidRPr="00340730" w:rsidRDefault="00B942E2" w:rsidP="00B942E2">
      <w:pPr>
        <w:pStyle w:val="Liststycke"/>
        <w:numPr>
          <w:ilvl w:val="0"/>
          <w:numId w:val="3"/>
        </w:numPr>
      </w:pPr>
      <w:r w:rsidRPr="00340730">
        <w:t xml:space="preserve">logga in </w:t>
      </w:r>
      <w:r>
        <w:br/>
        <w:t xml:space="preserve">användarnamn: </w:t>
      </w:r>
      <w:r w:rsidR="003E0CAF">
        <w:t>SKRIV_ANVÄNDARNAMN_HÄR</w:t>
      </w:r>
      <w:r>
        <w:br/>
        <w:t xml:space="preserve">lösenord: </w:t>
      </w:r>
      <w:r w:rsidR="003E0CAF">
        <w:rPr>
          <w:rStyle w:val="generatedpassword"/>
        </w:rPr>
        <w:t>SKRIV_LOSENORD_HÄR</w:t>
      </w:r>
    </w:p>
    <w:p w:rsidR="00B942E2" w:rsidRPr="00340730" w:rsidRDefault="00B942E2" w:rsidP="00B942E2">
      <w:pPr>
        <w:pStyle w:val="Liststycke"/>
        <w:numPr>
          <w:ilvl w:val="0"/>
          <w:numId w:val="3"/>
        </w:numPr>
      </w:pPr>
      <w:r w:rsidRPr="00340730">
        <w:t>välj rapportera poäng överst i listan</w:t>
      </w:r>
    </w:p>
    <w:p w:rsidR="00B942E2" w:rsidRPr="00340730" w:rsidRDefault="00B942E2" w:rsidP="00B942E2">
      <w:pPr>
        <w:pStyle w:val="Liststycke"/>
        <w:numPr>
          <w:ilvl w:val="0"/>
          <w:numId w:val="3"/>
        </w:numPr>
      </w:pPr>
      <w:r w:rsidRPr="00340730">
        <w:t>välj kontroll</w:t>
      </w:r>
      <w:r>
        <w:t xml:space="preserve"> och tryck på knappen fortsätt, du kan bara rapportera poäng på er kontroll</w:t>
      </w:r>
    </w:p>
    <w:p w:rsidR="00B942E2" w:rsidRPr="00340730" w:rsidRDefault="00B942E2" w:rsidP="00B942E2">
      <w:pPr>
        <w:pStyle w:val="Liststycke"/>
        <w:numPr>
          <w:ilvl w:val="0"/>
          <w:numId w:val="3"/>
        </w:numPr>
      </w:pPr>
      <w:r w:rsidRPr="00340730">
        <w:t>välj patrull</w:t>
      </w:r>
      <w:r>
        <w:t xml:space="preserve"> (patrullerna står i bokstavsordning med patrullnummer, gren och kår) eller använd siffrorna och mata in patrullnummer. T</w:t>
      </w:r>
      <w:r w:rsidRPr="00340730">
        <w:t>illdela poäng</w:t>
      </w:r>
      <w:r>
        <w:t>,</w:t>
      </w:r>
      <w:r w:rsidRPr="00340730">
        <w:t xml:space="preserve"> stilpoäng och spara</w:t>
      </w:r>
    </w:p>
    <w:p w:rsidR="00B942E2" w:rsidRDefault="00B942E2" w:rsidP="00B942E2">
      <w:pPr>
        <w:pStyle w:val="Liststycke"/>
        <w:numPr>
          <w:ilvl w:val="0"/>
          <w:numId w:val="3"/>
        </w:numPr>
      </w:pPr>
      <w:r>
        <w:t>din kontroll är fortfarande vald så återupprepa punkt 6 för nästa patrull</w:t>
      </w:r>
    </w:p>
    <w:p w:rsidR="00B942E2" w:rsidRDefault="00B942E2" w:rsidP="00B942E2">
      <w:pPr>
        <w:pStyle w:val="Rubrik2"/>
      </w:pPr>
      <w:r>
        <w:t>Ändra poäng</w:t>
      </w:r>
    </w:p>
    <w:p w:rsidR="00B942E2" w:rsidRDefault="00B942E2" w:rsidP="00B942E2">
      <w:pPr>
        <w:pBdr>
          <w:bottom w:val="single" w:sz="6" w:space="1" w:color="auto"/>
        </w:pBdr>
      </w:pPr>
      <w:r>
        <w:t xml:space="preserve">Har det blivit fel när du rapporterat så ändrar du det lättast genom att gå tillbaka till huvudmenyn och välj ändra poäng. </w:t>
      </w:r>
    </w:p>
    <w:p w:rsidR="00B942E2" w:rsidRDefault="00B942E2" w:rsidP="00B942E2">
      <w:pPr>
        <w:pBdr>
          <w:bottom w:val="single" w:sz="6" w:space="1" w:color="auto"/>
        </w:pBdr>
      </w:pPr>
      <w:r>
        <w:t xml:space="preserve">Välj kontroll och listan med alla poäng på den kontrollen visas. Klicka på den patrull du vill ändra poäng, ändra poängen, eller välj ta bort, och spara. </w:t>
      </w:r>
    </w:p>
    <w:p w:rsidR="00B942E2" w:rsidRDefault="00B942E2" w:rsidP="00B942E2">
      <w:pPr>
        <w:pBdr>
          <w:bottom w:val="single" w:sz="6" w:space="1" w:color="auto"/>
        </w:pBdr>
      </w:pPr>
    </w:p>
    <w:sectPr w:rsidR="00B942E2" w:rsidSect="00750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0811"/>
    <w:multiLevelType w:val="hybridMultilevel"/>
    <w:tmpl w:val="6E10FD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5CBA"/>
    <w:multiLevelType w:val="hybridMultilevel"/>
    <w:tmpl w:val="6E10FD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2A59"/>
    <w:multiLevelType w:val="hybridMultilevel"/>
    <w:tmpl w:val="6E10FD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4503B"/>
    <w:multiLevelType w:val="hybridMultilevel"/>
    <w:tmpl w:val="6E10FD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D4781"/>
    <w:multiLevelType w:val="hybridMultilevel"/>
    <w:tmpl w:val="6E10FD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2567C"/>
    <w:multiLevelType w:val="hybridMultilevel"/>
    <w:tmpl w:val="521EC3D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C06FB"/>
    <w:multiLevelType w:val="hybridMultilevel"/>
    <w:tmpl w:val="6E10FD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71188"/>
    <w:multiLevelType w:val="hybridMultilevel"/>
    <w:tmpl w:val="6E10FD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B1514"/>
    <w:multiLevelType w:val="hybridMultilevel"/>
    <w:tmpl w:val="A01E3C74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F45FBD"/>
    <w:multiLevelType w:val="hybridMultilevel"/>
    <w:tmpl w:val="6E10FD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30"/>
    <w:rsid w:val="00077A53"/>
    <w:rsid w:val="00170E65"/>
    <w:rsid w:val="00203D3A"/>
    <w:rsid w:val="003171AF"/>
    <w:rsid w:val="00340730"/>
    <w:rsid w:val="003E0CAF"/>
    <w:rsid w:val="003F4317"/>
    <w:rsid w:val="00447E35"/>
    <w:rsid w:val="005035DA"/>
    <w:rsid w:val="00503A77"/>
    <w:rsid w:val="0065465C"/>
    <w:rsid w:val="0067346B"/>
    <w:rsid w:val="00750637"/>
    <w:rsid w:val="008374EA"/>
    <w:rsid w:val="00956AB8"/>
    <w:rsid w:val="00A0412C"/>
    <w:rsid w:val="00A04FC6"/>
    <w:rsid w:val="00AA0898"/>
    <w:rsid w:val="00AE6511"/>
    <w:rsid w:val="00B81576"/>
    <w:rsid w:val="00B942E2"/>
    <w:rsid w:val="00BC16C7"/>
    <w:rsid w:val="00E80361"/>
    <w:rsid w:val="00EB71DF"/>
    <w:rsid w:val="00EF5B2C"/>
    <w:rsid w:val="00F4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8190"/>
  <w15:docId w15:val="{B1C47C14-7B1F-455A-8BC6-C86805DE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637"/>
  </w:style>
  <w:style w:type="paragraph" w:styleId="Rubrik1">
    <w:name w:val="heading 1"/>
    <w:basedOn w:val="Normal"/>
    <w:next w:val="Normal"/>
    <w:link w:val="Rubrik1Char"/>
    <w:uiPriority w:val="9"/>
    <w:qFormat/>
    <w:rsid w:val="00837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94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340730"/>
    <w:rPr>
      <w:color w:val="0000FF"/>
      <w:u w:val="single"/>
    </w:rPr>
  </w:style>
  <w:style w:type="paragraph" w:styleId="Ingetavstnd">
    <w:name w:val="No Spacing"/>
    <w:uiPriority w:val="1"/>
    <w:qFormat/>
    <w:rsid w:val="00503A77"/>
    <w:pPr>
      <w:spacing w:after="0" w:line="240" w:lineRule="auto"/>
    </w:pPr>
  </w:style>
  <w:style w:type="character" w:customStyle="1" w:styleId="null">
    <w:name w:val="null"/>
    <w:basedOn w:val="Standardstycketeckensnitt"/>
    <w:rsid w:val="003171AF"/>
  </w:style>
  <w:style w:type="character" w:customStyle="1" w:styleId="generatedpassword">
    <w:name w:val="generated_password"/>
    <w:basedOn w:val="Standardstycketeckensnitt"/>
    <w:rsid w:val="0065465C"/>
  </w:style>
  <w:style w:type="character" w:customStyle="1" w:styleId="Rubrik1Char">
    <w:name w:val="Rubrik 1 Char"/>
    <w:basedOn w:val="Standardstycketeckensnitt"/>
    <w:link w:val="Rubrik1"/>
    <w:uiPriority w:val="9"/>
    <w:rsid w:val="00837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nvndHyperlnk">
    <w:name w:val="FollowedHyperlink"/>
    <w:basedOn w:val="Standardstycketeckensnitt"/>
    <w:uiPriority w:val="99"/>
    <w:semiHidden/>
    <w:unhideWhenUsed/>
    <w:rsid w:val="00AE6511"/>
    <w:rPr>
      <w:color w:val="800080" w:themeColor="followedHyperlink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rsid w:val="00B942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B942E2"/>
    <w:pPr>
      <w:ind w:left="720"/>
      <w:contextualSpacing/>
    </w:pPr>
  </w:style>
  <w:style w:type="character" w:styleId="Olstomnmnande">
    <w:name w:val="Unresolved Mention"/>
    <w:basedOn w:val="Standardstycketeckensnitt"/>
    <w:uiPriority w:val="99"/>
    <w:semiHidden/>
    <w:unhideWhenUsed/>
    <w:rsid w:val="00E80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6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86361B7E.dotm</Template>
  <TotalTime>9</TotalTime>
  <Pages>1</Pages>
  <Words>306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Göteborgs stad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eriryd0325</dc:creator>
  <cp:lastModifiedBy>Erik Rydberg</cp:lastModifiedBy>
  <cp:revision>6</cp:revision>
  <dcterms:created xsi:type="dcterms:W3CDTF">2019-09-25T19:57:00Z</dcterms:created>
  <dcterms:modified xsi:type="dcterms:W3CDTF">2019-10-02T20:25:00Z</dcterms:modified>
</cp:coreProperties>
</file>